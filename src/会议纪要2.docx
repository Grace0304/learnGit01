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cstheme="minorEastAsia"/>
          <w:sz w:val="52"/>
        </w:rPr>
      </w:pPr>
      <w:r>
        <w:rPr>
          <w:rFonts w:hint="eastAsia" w:asciiTheme="minorEastAsia" w:hAnsiTheme="minorEastAsia" w:cstheme="minorEastAsia"/>
          <w:sz w:val="52"/>
        </w:rPr>
        <w:t>会 议 纪 要</w:t>
      </w:r>
    </w:p>
    <w:tbl>
      <w:tblPr>
        <w:tblStyle w:val="6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4155"/>
        <w:gridCol w:w="1609"/>
        <w:gridCol w:w="1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 w:val="24"/>
                <w:szCs w:val="21"/>
              </w:rPr>
              <w:t>会议主题</w:t>
            </w:r>
          </w:p>
        </w:tc>
        <w:tc>
          <w:tcPr>
            <w:tcW w:w="737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任务布置及答疑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 w:val="24"/>
                <w:szCs w:val="21"/>
              </w:rPr>
              <w:t>关 键 词</w:t>
            </w:r>
          </w:p>
        </w:tc>
        <w:tc>
          <w:tcPr>
            <w:tcW w:w="737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Github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 w:val="24"/>
                <w:szCs w:val="21"/>
              </w:rPr>
              <w:t>会议时间</w:t>
            </w:r>
          </w:p>
        </w:tc>
        <w:tc>
          <w:tcPr>
            <w:tcW w:w="4155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20210804 晚上7点半</w:t>
            </w:r>
            <w:bookmarkStart w:id="0" w:name="_GoBack"/>
            <w:bookmarkEnd w:id="0"/>
          </w:p>
        </w:tc>
        <w:tc>
          <w:tcPr>
            <w:tcW w:w="16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sz w:val="24"/>
                <w:szCs w:val="24"/>
              </w:rPr>
              <w:t>主持人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王老师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 w:val="24"/>
                <w:szCs w:val="21"/>
              </w:rPr>
              <w:t>会议地点</w:t>
            </w:r>
          </w:p>
        </w:tc>
        <w:tc>
          <w:tcPr>
            <w:tcW w:w="4155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远程线上</w:t>
            </w:r>
          </w:p>
        </w:tc>
        <w:tc>
          <w:tcPr>
            <w:tcW w:w="1609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sz w:val="24"/>
                <w:szCs w:val="24"/>
              </w:rPr>
              <w:t>记录人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邱静怡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696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r>
              <w:rPr>
                <w:rFonts w:hint="eastAsia" w:ascii="Times New Roman" w:hAnsi="Times New Roman" w:cs="Times New Roman"/>
                <w:b/>
                <w:sz w:val="24"/>
                <w:szCs w:val="21"/>
              </w:rPr>
              <w:t>参会人员</w:t>
            </w:r>
          </w:p>
        </w:tc>
        <w:tc>
          <w:tcPr>
            <w:tcW w:w="7371" w:type="dxa"/>
            <w:gridSpan w:val="3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王老师、邱静怡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9067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sz w:val="24"/>
                <w:szCs w:val="24"/>
              </w:rPr>
              <w:t>会议内容记录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95" w:hRule="atLeast"/>
        </w:trPr>
        <w:tc>
          <w:tcPr>
            <w:tcW w:w="9067" w:type="dxa"/>
            <w:gridSpan w:val="4"/>
            <w:tcMar>
              <w:left w:w="284" w:type="dxa"/>
            </w:tcMar>
          </w:tcPr>
          <w:p>
            <w:pPr>
              <w:pStyle w:val="4"/>
              <w:numPr>
                <w:ilvl w:val="0"/>
                <w:numId w:val="0"/>
              </w:numPr>
              <w:spacing w:line="360" w:lineRule="auto"/>
              <w:ind w:firstLine="480" w:firstLineChars="200"/>
              <w:rPr>
                <w:rFonts w:hint="default" w:hAnsi="宋体" w:eastAsia="宋体" w:cs="宋体" w:asciiTheme="minorAscii"/>
                <w:sz w:val="24"/>
                <w:szCs w:val="24"/>
                <w:lang w:val="en-US" w:eastAsia="zh-CN"/>
              </w:rPr>
            </w:pPr>
            <w:r>
              <w:rPr>
                <w:rFonts w:hAnsi="宋体" w:eastAsia="宋体" w:cs="宋体" w:asciiTheme="minorAscii"/>
                <w:sz w:val="24"/>
                <w:szCs w:val="24"/>
              </w:rPr>
              <w:t>作业1： 查询git</w:t>
            </w:r>
            <w:r>
              <w:rPr>
                <w:rFonts w:hint="eastAsia" w:hAnsi="宋体" w:eastAsia="宋体" w:cs="宋体" w:asciiTheme="minorAscii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Ansi="宋体" w:eastAsia="宋体" w:cs="宋体" w:asciiTheme="minorAscii"/>
                <w:sz w:val="24"/>
                <w:szCs w:val="24"/>
              </w:rPr>
              <w:t>commit相关的规范</w:t>
            </w:r>
            <w:r>
              <w:rPr>
                <w:rFonts w:hint="eastAsia" w:hAnsi="宋体" w:eastAsia="宋体" w:cs="宋体" w:asciiTheme="minorAscii"/>
                <w:sz w:val="24"/>
                <w:szCs w:val="24"/>
                <w:lang w:eastAsia="zh-CN"/>
              </w:rPr>
              <w:t>，</w:t>
            </w:r>
            <w:r>
              <w:rPr>
                <w:rFonts w:hint="eastAsia" w:hAnsi="宋体" w:eastAsia="宋体" w:cs="宋体" w:asciiTheme="minorAscii"/>
                <w:sz w:val="24"/>
                <w:szCs w:val="24"/>
                <w:lang w:val="en-US" w:eastAsia="zh-CN"/>
              </w:rPr>
              <w:t>并做笔记</w:t>
            </w:r>
          </w:p>
          <w:p>
            <w:pPr>
              <w:pStyle w:val="4"/>
              <w:numPr>
                <w:ilvl w:val="0"/>
                <w:numId w:val="0"/>
              </w:numPr>
              <w:spacing w:line="360" w:lineRule="auto"/>
              <w:ind w:firstLine="480" w:firstLineChars="200"/>
              <w:rPr>
                <w:rFonts w:hAnsi="宋体" w:eastAsia="宋体" w:cs="宋体"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sz w:val="24"/>
                <w:szCs w:val="24"/>
              </w:rPr>
              <w:t>作业2： 操作从远程仓库建立一个project仓库，然后git</w:t>
            </w:r>
            <w:r>
              <w:rPr>
                <w:rFonts w:hint="eastAsia" w:hAnsi="宋体" w:eastAsia="宋体" w:cs="宋体" w:asciiTheme="minorAscii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Ansi="宋体" w:eastAsia="宋体" w:cs="宋体" w:asciiTheme="minorAscii"/>
                <w:sz w:val="24"/>
                <w:szCs w:val="24"/>
              </w:rPr>
              <w:t>clone到你本地，然后创建一些文件，再去推送到远程project仓库中</w:t>
            </w:r>
          </w:p>
          <w:p>
            <w:pPr>
              <w:pStyle w:val="4"/>
              <w:numPr>
                <w:ilvl w:val="0"/>
                <w:numId w:val="0"/>
              </w:numPr>
              <w:spacing w:line="360" w:lineRule="auto"/>
              <w:ind w:firstLine="480" w:firstLineChars="200"/>
              <w:rPr>
                <w:rFonts w:hint="default" w:hAnsi="宋体" w:eastAsia="宋体" w:cs="宋体" w:asciiTheme="minorAscii"/>
                <w:sz w:val="24"/>
                <w:szCs w:val="24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sz w:val="24"/>
                <w:szCs w:val="24"/>
                <w:lang w:val="en-US" w:eastAsia="zh-CN"/>
              </w:rPr>
              <w:t>作业3：  继续学习html+css+js</w:t>
            </w:r>
          </w:p>
        </w:tc>
      </w:tr>
    </w:tbl>
    <w:p>
      <w:pPr>
        <w:rPr>
          <w:rFonts w:ascii="Times New Roman" w:hAnsi="Times New Roman" w:cs="Times New Roman"/>
        </w:rPr>
      </w:pPr>
    </w:p>
    <w:sectPr>
      <w:pgSz w:w="11906" w:h="16838"/>
      <w:pgMar w:top="1418" w:right="1361" w:bottom="1361" w:left="136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78484846-81D4-47F7-8EFC-8A027F9A0351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9912CE"/>
    <w:rsid w:val="00036326"/>
    <w:rsid w:val="000853F3"/>
    <w:rsid w:val="00142A4A"/>
    <w:rsid w:val="001A2A24"/>
    <w:rsid w:val="0025528C"/>
    <w:rsid w:val="00265AA8"/>
    <w:rsid w:val="002858CD"/>
    <w:rsid w:val="003E54F3"/>
    <w:rsid w:val="00446993"/>
    <w:rsid w:val="004D7B3F"/>
    <w:rsid w:val="004F4A4A"/>
    <w:rsid w:val="00591717"/>
    <w:rsid w:val="00596E23"/>
    <w:rsid w:val="005A692F"/>
    <w:rsid w:val="005E3B69"/>
    <w:rsid w:val="00667076"/>
    <w:rsid w:val="008134DD"/>
    <w:rsid w:val="00901AAF"/>
    <w:rsid w:val="00A214BC"/>
    <w:rsid w:val="00A92C7C"/>
    <w:rsid w:val="00AB48A3"/>
    <w:rsid w:val="00B41385"/>
    <w:rsid w:val="00BC1ADA"/>
    <w:rsid w:val="00BD0A9D"/>
    <w:rsid w:val="00C16F81"/>
    <w:rsid w:val="00C80FB0"/>
    <w:rsid w:val="00D442F2"/>
    <w:rsid w:val="00D57878"/>
    <w:rsid w:val="00D76AB7"/>
    <w:rsid w:val="00E201C3"/>
    <w:rsid w:val="00EE6C10"/>
    <w:rsid w:val="00F0299F"/>
    <w:rsid w:val="00F91E0A"/>
    <w:rsid w:val="00FA73F9"/>
    <w:rsid w:val="00FD03E1"/>
    <w:rsid w:val="00FF6CC1"/>
    <w:rsid w:val="03D235C1"/>
    <w:rsid w:val="0F7C63B3"/>
    <w:rsid w:val="105C2C0E"/>
    <w:rsid w:val="2DF33C55"/>
    <w:rsid w:val="399255D5"/>
    <w:rsid w:val="3AFD7721"/>
    <w:rsid w:val="4FA22EE4"/>
    <w:rsid w:val="6EEE5065"/>
    <w:rsid w:val="7A8D70F0"/>
    <w:rsid w:val="7A99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rPr>
      <w:sz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msolistparagraph"/>
    <w:basedOn w:val="1"/>
    <w:qFormat/>
    <w:uiPriority w:val="0"/>
    <w:pPr>
      <w:ind w:firstLine="420" w:firstLineChars="200"/>
    </w:pPr>
    <w:rPr>
      <w:rFonts w:hint="eastAsia" w:ascii="等线" w:hAnsi="等线" w:eastAsia="等线" w:cs="Times New Roman"/>
    </w:rPr>
  </w:style>
  <w:style w:type="character" w:customStyle="1" w:styleId="9">
    <w:name w:val="页眉 字符"/>
    <w:basedOn w:val="7"/>
    <w:link w:val="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7"/>
    <w:link w:val="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4326\AppData\Roaming\kingsoft\office6\templates\download\fb4b555e-9b7f-f557-c780-317cca6402ad\&#20250;&#35758;&#32426;&#35201;&#20250;&#35758;&#35760;&#24405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会议纪要会议记录</Template>
  <Pages>2</Pages>
  <Words>162</Words>
  <Characters>926</Characters>
  <Lines>7</Lines>
  <Paragraphs>2</Paragraphs>
  <TotalTime>263</TotalTime>
  <ScaleCrop>false</ScaleCrop>
  <LinksUpToDate>false</LinksUpToDate>
  <CharactersWithSpaces>1086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2021-01-14T14:41:00Z</dcterms:created>
  <dc:creator>UNSW、Kevin</dc:creator>
  <cp:lastModifiedBy>Think</cp:lastModifiedBy>
  <dcterms:modified xsi:type="dcterms:W3CDTF">2021-08-07T14:58:51Z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6E87715C49F043AFBFF8024A98C1FDBE</vt:lpwstr>
  </property>
</Properties>
</file>